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D3" w:rsidRPr="008D3DA7" w:rsidRDefault="00C82D19" w:rsidP="00065B32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Proyecto 1</w:t>
      </w:r>
    </w:p>
    <w:p w:rsidR="00065B32" w:rsidRDefault="00065B32" w:rsidP="008D3DA7">
      <w:pPr>
        <w:pStyle w:val="Ttulo1"/>
        <w:ind w:left="-851"/>
      </w:pPr>
      <w:r>
        <w:t>Listado de Requerimientos</w:t>
      </w: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65B32" w:rsidRPr="00CB6304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65B32" w:rsidRPr="005C7AAB" w:rsidRDefault="00065B32" w:rsidP="00C82D1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5C7AAB">
              <w:rPr>
                <w:sz w:val="18"/>
                <w:szCs w:val="18"/>
              </w:rPr>
              <w:t xml:space="preserve">R1 – </w:t>
            </w:r>
            <w:r w:rsidR="00C82D19">
              <w:rPr>
                <w:sz w:val="18"/>
                <w:szCs w:val="18"/>
              </w:rPr>
              <w:t>Consultar el tiempo promedio de viaje y su desviación estándar</w:t>
            </w:r>
            <w:r w:rsidR="00B47FF2">
              <w:rPr>
                <w:sz w:val="18"/>
                <w:szCs w:val="18"/>
              </w:rPr>
              <w:t xml:space="preserve"> de un mes</w:t>
            </w:r>
            <w:r w:rsidR="00C82D19">
              <w:rPr>
                <w:sz w:val="18"/>
                <w:szCs w:val="18"/>
              </w:rPr>
              <w:t>.</w:t>
            </w:r>
          </w:p>
        </w:tc>
      </w:tr>
      <w:tr w:rsidR="00065B32" w:rsidRPr="009E5437" w:rsidTr="00F214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65B32" w:rsidRPr="009E5437" w:rsidRDefault="00065B32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65B32" w:rsidRPr="00DF3136" w:rsidRDefault="00C82D19" w:rsidP="00C82D1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tiempo promedio y desviación estándar entre una zona de origen y una zona destino para un mes dado. Debe reportar caso especial donde no exista información.</w:t>
            </w:r>
          </w:p>
        </w:tc>
      </w:tr>
      <w:tr w:rsidR="00645C95" w:rsidTr="00645C95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645C95" w:rsidRDefault="00645C95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65B32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65B32" w:rsidRPr="009E5437" w:rsidRDefault="00C82D19" w:rsidP="00BF4D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Mes.</w:t>
            </w:r>
          </w:p>
        </w:tc>
      </w:tr>
      <w:tr w:rsidR="00F214FD" w:rsidTr="00F214FD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214FD" w:rsidRDefault="00F214FD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65B32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065B32" w:rsidRPr="009E5437" w:rsidRDefault="00C82D19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 el tiempo promedio y la desviación estándar </w:t>
            </w:r>
            <w:r w:rsidR="00FA31F1">
              <w:rPr>
                <w:b w:val="0"/>
                <w:sz w:val="18"/>
                <w:szCs w:val="18"/>
              </w:rPr>
              <w:t>entre l</w:t>
            </w:r>
            <w:r>
              <w:rPr>
                <w:b w:val="0"/>
                <w:sz w:val="18"/>
                <w:szCs w:val="18"/>
              </w:rPr>
              <w:t xml:space="preserve">a zona de origen y </w:t>
            </w:r>
            <w:r w:rsidR="00FA31F1">
              <w:rPr>
                <w:b w:val="0"/>
                <w:sz w:val="18"/>
                <w:szCs w:val="18"/>
              </w:rPr>
              <w:t xml:space="preserve">la </w:t>
            </w:r>
            <w:r>
              <w:rPr>
                <w:b w:val="0"/>
                <w:sz w:val="18"/>
                <w:szCs w:val="18"/>
              </w:rPr>
              <w:t>zona de destino.</w:t>
            </w:r>
          </w:p>
        </w:tc>
      </w:tr>
      <w:tr w:rsidR="009D34FB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:rsidTr="00F214FD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0B26E0" w:rsidRDefault="000B26E0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F3136" w:rsidRPr="00CB6304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F3136" w:rsidRPr="009E5437" w:rsidRDefault="00DF3136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DF3136" w:rsidRPr="005C7AAB" w:rsidRDefault="00DF3136" w:rsidP="00AE0C2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  <w:r w:rsidRPr="005C7AAB">
              <w:rPr>
                <w:sz w:val="18"/>
                <w:szCs w:val="18"/>
              </w:rPr>
              <w:t xml:space="preserve"> – </w:t>
            </w:r>
            <w:r w:rsidR="00C82D19">
              <w:rPr>
                <w:sz w:val="18"/>
                <w:szCs w:val="18"/>
              </w:rPr>
              <w:t>Consultar la información de los N viajes con mayor tiempo promedio</w:t>
            </w:r>
          </w:p>
        </w:tc>
      </w:tr>
      <w:tr w:rsidR="00DF3136" w:rsidRPr="009E543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F3136" w:rsidRPr="009E5437" w:rsidRDefault="00DF3136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DF3136" w:rsidRPr="009E5437" w:rsidRDefault="00C82D19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Muestra la información de los N viajes con mayor </w:t>
            </w:r>
            <w:r w:rsidR="00EB5BC4">
              <w:rPr>
                <w:b w:val="0"/>
                <w:sz w:val="18"/>
                <w:szCs w:val="18"/>
              </w:rPr>
              <w:t>tiempo promedio para un mes dado. La información debe estar ordenada de manera descendente.</w:t>
            </w:r>
          </w:p>
        </w:tc>
      </w:tr>
      <w:tr w:rsidR="00DF3136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DF3136" w:rsidRDefault="00DF3136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F3136" w:rsidRPr="009E5437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F3136" w:rsidRPr="009E5437" w:rsidRDefault="00EB5BC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</w:t>
            </w:r>
          </w:p>
        </w:tc>
      </w:tr>
      <w:tr w:rsidR="005D48B5" w:rsidRPr="009E5437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D48B5" w:rsidRDefault="00FA31F1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Número de viajes </w:t>
            </w:r>
          </w:p>
        </w:tc>
      </w:tr>
      <w:tr w:rsidR="00DF3136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DF3136" w:rsidRDefault="00DF3136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F3136" w:rsidRPr="009E5437" w:rsidTr="00AE0C2A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DF3136" w:rsidRPr="009E5437" w:rsidRDefault="00EB5BC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los N viajes con mayor tiempo promedio para el mes seleccionado.</w:t>
            </w:r>
          </w:p>
        </w:tc>
      </w:tr>
      <w:tr w:rsidR="009D34FB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:rsidR="009D34FB" w:rsidRDefault="009D34FB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:rsidR="009D34FB" w:rsidRDefault="009D34FB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DF3136" w:rsidRDefault="00DF3136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010E6E" w:rsidRPr="00CB6304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010E6E" w:rsidRPr="005C7AAB" w:rsidRDefault="00DF3136" w:rsidP="00F25C23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  <w:r w:rsidR="00010E6E" w:rsidRPr="005C7AAB">
              <w:rPr>
                <w:sz w:val="18"/>
                <w:szCs w:val="18"/>
              </w:rPr>
              <w:t xml:space="preserve"> – </w:t>
            </w:r>
            <w:r w:rsidR="00EB5BC4">
              <w:rPr>
                <w:sz w:val="18"/>
                <w:szCs w:val="18"/>
              </w:rPr>
              <w:t>Comparar los tiempos para una zona dada contra una zona X</w:t>
            </w:r>
            <w:r w:rsidR="00270284">
              <w:rPr>
                <w:sz w:val="18"/>
                <w:szCs w:val="18"/>
              </w:rPr>
              <w:t xml:space="preserve"> (Mes)</w:t>
            </w:r>
            <w:r w:rsidR="00EB5BC4">
              <w:rPr>
                <w:sz w:val="18"/>
                <w:szCs w:val="18"/>
              </w:rPr>
              <w:t>.</w:t>
            </w:r>
          </w:p>
        </w:tc>
      </w:tr>
      <w:tr w:rsidR="00010E6E" w:rsidRPr="009E5437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010E6E" w:rsidRPr="009E5437" w:rsidRDefault="00010E6E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010E6E" w:rsidRPr="009E5437" w:rsidRDefault="00EB5BC4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Compara los tiempos promedios de la zona dada con la zona X y mostrar los resultados de comparación de con cada zona X en una línea.</w:t>
            </w:r>
          </w:p>
        </w:tc>
      </w:tr>
      <w:tr w:rsidR="00010E6E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0E6E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5BC4" w:rsidRPr="009E5437" w:rsidRDefault="00EB5BC4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</w:t>
            </w:r>
          </w:p>
        </w:tc>
      </w:tr>
      <w:tr w:rsidR="005D48B5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D48B5" w:rsidRDefault="005D48B5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EB5BC4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D48B5" w:rsidRDefault="005D48B5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final</w:t>
            </w:r>
          </w:p>
        </w:tc>
      </w:tr>
      <w:tr w:rsidR="005E5A6E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E5A6E" w:rsidRDefault="005E5A6E" w:rsidP="00F25C2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</w:t>
            </w:r>
            <w:bookmarkStart w:id="0" w:name="_GoBack"/>
            <w:bookmarkEnd w:id="0"/>
          </w:p>
        </w:tc>
      </w:tr>
      <w:tr w:rsidR="00010E6E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010E6E" w:rsidRDefault="00010E6E" w:rsidP="00BF4D3E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010E6E" w:rsidRPr="009E5437" w:rsidTr="00BF4D3E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010E6E" w:rsidRPr="009E5437" w:rsidRDefault="00EB5BC4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Resultados de comparación con cada zona X. Los resultados están ordenados ascendentemente por el identificador de la zona X en el rango dado</w:t>
            </w:r>
          </w:p>
        </w:tc>
      </w:tr>
      <w:tr w:rsidR="009D34FB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:rsidR="009D34FB" w:rsidRDefault="009D34FB" w:rsidP="00742D3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E5437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:rsidR="009D34FB" w:rsidRDefault="009D34FB" w:rsidP="00742D3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010E6E" w:rsidRDefault="00010E6E" w:rsidP="00065B32">
      <w:pPr>
        <w:pStyle w:val="TituloPrincipla"/>
        <w:jc w:val="left"/>
        <w:rPr>
          <w:sz w:val="18"/>
          <w:szCs w:val="18"/>
        </w:rPr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D01E1B" w:rsidRPr="00CB6304" w:rsidTr="00BF4D3E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D01E1B" w:rsidRPr="009E5437" w:rsidRDefault="00D01E1B" w:rsidP="00BF4D3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7" w:type="dxa"/>
            <w:shd w:val="clear" w:color="auto" w:fill="auto"/>
          </w:tcPr>
          <w:p w:rsidR="00D01E1B" w:rsidRPr="005C7AAB" w:rsidRDefault="005944EA" w:rsidP="00742D3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DF3136">
              <w:rPr>
                <w:sz w:val="18"/>
                <w:szCs w:val="18"/>
              </w:rPr>
              <w:t>4</w:t>
            </w:r>
            <w:r w:rsidR="00D01E1B" w:rsidRPr="005C7AAB">
              <w:rPr>
                <w:sz w:val="18"/>
                <w:szCs w:val="18"/>
              </w:rPr>
              <w:t xml:space="preserve"> – </w:t>
            </w:r>
            <w:r w:rsidR="005D48B5">
              <w:rPr>
                <w:sz w:val="18"/>
                <w:szCs w:val="18"/>
              </w:rPr>
              <w:t>Consultar el tiempo promedio de viaje y su desviación estándar</w:t>
            </w:r>
            <w:r w:rsidR="00FA31F1">
              <w:rPr>
                <w:sz w:val="18"/>
                <w:szCs w:val="18"/>
              </w:rPr>
              <w:t xml:space="preserve"> de un día.</w:t>
            </w:r>
          </w:p>
        </w:tc>
      </w:tr>
      <w:tr w:rsidR="00FA31F1" w:rsidRPr="009E5437" w:rsidTr="00A9696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FA31F1" w:rsidRPr="009E5437" w:rsidRDefault="00FA31F1" w:rsidP="00FA31F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FA31F1" w:rsidRPr="00DF3136" w:rsidRDefault="00FA31F1" w:rsidP="00FA31F1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tiempo promedio y desviación estándar entre una zona de origen y una zona destino para un día dado. Debe reportar caso especial donde no exista información.</w:t>
            </w:r>
          </w:p>
        </w:tc>
      </w:tr>
      <w:tr w:rsidR="00B912BA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B912BA" w:rsidRDefault="00B912BA" w:rsidP="00B912B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A31F1" w:rsidRPr="009E5437" w:rsidTr="00BF4D3E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31F1" w:rsidRPr="00DF3136" w:rsidRDefault="00FA31F1" w:rsidP="00FA31F1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Día.</w:t>
            </w:r>
          </w:p>
        </w:tc>
      </w:tr>
      <w:tr w:rsidR="00FA31F1" w:rsidTr="00BF4D3E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FA31F1" w:rsidRDefault="00FA31F1" w:rsidP="00FA31F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A31F1" w:rsidRPr="009E5437" w:rsidTr="00F25C23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FA31F1" w:rsidRPr="009E5437" w:rsidRDefault="00FA31F1" w:rsidP="00FA31F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 el tiempo promedio y la desviación estándar entre la zona de origen y la zona de destino.</w:t>
            </w:r>
          </w:p>
        </w:tc>
      </w:tr>
      <w:tr w:rsidR="009D34FB" w:rsidRPr="009D34FB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:rsidR="009D34FB" w:rsidRPr="009D34FB" w:rsidRDefault="009D34FB" w:rsidP="00FA31F1">
            <w:pPr>
              <w:pStyle w:val="TituloPrincipla"/>
              <w:spacing w:after="100"/>
              <w:jc w:val="left"/>
              <w:rPr>
                <w:b w:val="0"/>
                <w:color w:val="ED7D31" w:themeColor="accent2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D34FB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:rsidR="009D34FB" w:rsidRDefault="009D34FB" w:rsidP="00FA31F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CA1144" w:rsidRDefault="00CA1144" w:rsidP="00065B32">
      <w:pPr>
        <w:jc w:val="both"/>
      </w:pPr>
    </w:p>
    <w:p w:rsidR="00B912BA" w:rsidRDefault="00B912BA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CA1144" w:rsidRPr="00CB6304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CA1144" w:rsidRPr="005C7AAB" w:rsidRDefault="00DF3136" w:rsidP="00742D32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R5</w:t>
            </w:r>
            <w:r w:rsidR="00CA1144" w:rsidRPr="005C7AAB">
              <w:rPr>
                <w:sz w:val="18"/>
                <w:szCs w:val="18"/>
              </w:rPr>
              <w:t xml:space="preserve"> – </w:t>
            </w:r>
            <w:r w:rsidR="00FA31F1">
              <w:rPr>
                <w:sz w:val="18"/>
                <w:szCs w:val="18"/>
              </w:rPr>
              <w:t>Consultar la información de los N viajes con mayor tiempo promedio</w:t>
            </w:r>
          </w:p>
        </w:tc>
      </w:tr>
      <w:tr w:rsidR="00CA1144" w:rsidRPr="009E5437" w:rsidTr="00AC1344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CA1144" w:rsidRPr="009E5437" w:rsidRDefault="00CA1144" w:rsidP="00AC1344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CA1144" w:rsidRPr="009E5437" w:rsidRDefault="00FA31F1" w:rsidP="00491D5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información de los N viajes con mayor tiempo promedio para un día dado. La información debe estar ordenada de manera descendente.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CA1144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A1144" w:rsidRDefault="00FA31F1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Día</w:t>
            </w:r>
          </w:p>
        </w:tc>
      </w:tr>
      <w:tr w:rsidR="00FA31F1" w:rsidRPr="00CB6304" w:rsidTr="00AC1344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31F1" w:rsidRDefault="00FA31F1" w:rsidP="00AC13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Número de viajes </w:t>
            </w:r>
          </w:p>
        </w:tc>
      </w:tr>
      <w:tr w:rsidR="00CA1144" w:rsidTr="00AC1344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CA1144" w:rsidRDefault="00CA1144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7028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270284" w:rsidRPr="009E5437" w:rsidRDefault="00270284" w:rsidP="0027028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los N viajes con mayor tiempo promedio para el día seleccionado.</w:t>
            </w:r>
          </w:p>
        </w:tc>
      </w:tr>
      <w:tr w:rsidR="009D34FB" w:rsidRPr="009D34FB" w:rsidTr="009D34FB">
        <w:trPr>
          <w:jc w:val="center"/>
        </w:trPr>
        <w:tc>
          <w:tcPr>
            <w:tcW w:w="10305" w:type="dxa"/>
            <w:gridSpan w:val="2"/>
            <w:shd w:val="clear" w:color="auto" w:fill="C45911" w:themeFill="accent2" w:themeFillShade="BF"/>
          </w:tcPr>
          <w:p w:rsidR="009D34FB" w:rsidRPr="009D34FB" w:rsidRDefault="009D34FB" w:rsidP="00270284">
            <w:pPr>
              <w:pStyle w:val="TituloPrincipla"/>
              <w:spacing w:after="100"/>
              <w:jc w:val="left"/>
              <w:rPr>
                <w:b w:val="0"/>
                <w:color w:val="ED7D31" w:themeColor="accent2"/>
                <w:sz w:val="18"/>
                <w:szCs w:val="18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9D34FB" w:rsidRPr="009D34FB" w:rsidTr="009D34FB">
        <w:trPr>
          <w:jc w:val="center"/>
        </w:trPr>
        <w:tc>
          <w:tcPr>
            <w:tcW w:w="10305" w:type="dxa"/>
            <w:gridSpan w:val="2"/>
            <w:shd w:val="clear" w:color="auto" w:fill="FFFFFF" w:themeFill="background1"/>
          </w:tcPr>
          <w:p w:rsidR="009D34FB" w:rsidRDefault="009D34FB" w:rsidP="0027028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CA1144" w:rsidRDefault="00CA1144" w:rsidP="00065B32">
      <w:pPr>
        <w:jc w:val="both"/>
      </w:pPr>
    </w:p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7"/>
      </w:tblGrid>
      <w:tr w:rsidR="00E662E3" w:rsidRPr="00CB6304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662E3" w:rsidRPr="009E5437" w:rsidRDefault="00E662E3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Nombre</w:t>
            </w:r>
          </w:p>
        </w:tc>
        <w:tc>
          <w:tcPr>
            <w:tcW w:w="8007" w:type="dxa"/>
            <w:shd w:val="clear" w:color="auto" w:fill="auto"/>
          </w:tcPr>
          <w:p w:rsidR="00E662E3" w:rsidRPr="005C7AAB" w:rsidRDefault="00E662E3" w:rsidP="00AE0C2A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R6</w:t>
            </w:r>
            <w:r w:rsidRPr="005C7AAB">
              <w:rPr>
                <w:sz w:val="18"/>
                <w:szCs w:val="18"/>
              </w:rPr>
              <w:t xml:space="preserve"> – </w:t>
            </w:r>
            <w:r w:rsidR="00270284">
              <w:rPr>
                <w:sz w:val="18"/>
                <w:szCs w:val="18"/>
              </w:rPr>
              <w:t>Comparar los tiempos para una zona dada contra una zona X (Día).</w:t>
            </w:r>
          </w:p>
        </w:tc>
      </w:tr>
      <w:tr w:rsidR="00E662E3" w:rsidRPr="009E5437" w:rsidTr="00AE0C2A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662E3" w:rsidRPr="009E5437" w:rsidRDefault="00E662E3" w:rsidP="00AE0C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E5437">
              <w:rPr>
                <w:sz w:val="22"/>
                <w:szCs w:val="22"/>
              </w:rPr>
              <w:t>Resumen</w:t>
            </w:r>
          </w:p>
        </w:tc>
        <w:tc>
          <w:tcPr>
            <w:tcW w:w="8007" w:type="dxa"/>
            <w:tcBorders>
              <w:bottom w:val="single" w:sz="4" w:space="0" w:color="auto"/>
            </w:tcBorders>
            <w:shd w:val="clear" w:color="auto" w:fill="auto"/>
          </w:tcPr>
          <w:p w:rsidR="00E662E3" w:rsidRPr="009E5437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Compara los tiempos promedios de la zona dada con la zona X y mostrar los resultados de comparación de con cada zona X en una línea.</w:t>
            </w:r>
          </w:p>
        </w:tc>
      </w:tr>
      <w:tr w:rsidR="00E662E3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662E3" w:rsidRDefault="00E662E3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662E3" w:rsidRPr="00CB6304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62E3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</w:t>
            </w:r>
          </w:p>
        </w:tc>
      </w:tr>
      <w:tr w:rsidR="00270284" w:rsidRPr="00CB6304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70284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inicial</w:t>
            </w:r>
          </w:p>
        </w:tc>
      </w:tr>
      <w:tr w:rsidR="00270284" w:rsidRPr="00CB6304" w:rsidTr="00AE0C2A">
        <w:trPr>
          <w:jc w:val="center"/>
        </w:trPr>
        <w:tc>
          <w:tcPr>
            <w:tcW w:w="1030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70284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final</w:t>
            </w:r>
          </w:p>
        </w:tc>
      </w:tr>
      <w:tr w:rsidR="00E662E3" w:rsidTr="00AE0C2A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  <w:hideMark/>
          </w:tcPr>
          <w:p w:rsidR="00E662E3" w:rsidRDefault="00E662E3" w:rsidP="00AE0C2A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662E3" w:rsidRPr="009E5437" w:rsidTr="00AE0C2A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E662E3" w:rsidRPr="009E5437" w:rsidRDefault="00270284" w:rsidP="00AE0C2A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Resultados de comparación con cada zona X. Los resultados están ordenados ascendentemente por el identificador de la zona X en el rango dado</w:t>
            </w:r>
          </w:p>
        </w:tc>
      </w:tr>
      <w:tr w:rsidR="00CA1144" w:rsidTr="009D34FB">
        <w:trPr>
          <w:trHeight w:val="315"/>
          <w:jc w:val="center"/>
        </w:trPr>
        <w:tc>
          <w:tcPr>
            <w:tcW w:w="10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6530"/>
            <w:vAlign w:val="center"/>
          </w:tcPr>
          <w:p w:rsidR="00CA1144" w:rsidRDefault="009D34FB" w:rsidP="00AC1344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Complejidad</w:t>
            </w:r>
          </w:p>
        </w:tc>
      </w:tr>
      <w:tr w:rsidR="00CA1144" w:rsidRPr="009E5437" w:rsidTr="00AC1344">
        <w:trPr>
          <w:jc w:val="center"/>
        </w:trPr>
        <w:tc>
          <w:tcPr>
            <w:tcW w:w="10305" w:type="dxa"/>
            <w:gridSpan w:val="2"/>
            <w:shd w:val="clear" w:color="auto" w:fill="auto"/>
          </w:tcPr>
          <w:p w:rsidR="00CA1144" w:rsidRPr="009E5437" w:rsidRDefault="009D34FB" w:rsidP="00CA1144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O(n)</w:t>
            </w:r>
          </w:p>
        </w:tc>
      </w:tr>
    </w:tbl>
    <w:p w:rsidR="001B5C10" w:rsidRPr="00065B32" w:rsidRDefault="001B5C10" w:rsidP="00B03EFC">
      <w:pPr>
        <w:jc w:val="both"/>
      </w:pPr>
    </w:p>
    <w:sectPr w:rsidR="001B5C10" w:rsidRPr="00065B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63D" w:rsidRDefault="00A2163D" w:rsidP="003066AA">
      <w:pPr>
        <w:spacing w:after="0" w:line="240" w:lineRule="auto"/>
      </w:pPr>
      <w:r>
        <w:separator/>
      </w:r>
    </w:p>
  </w:endnote>
  <w:endnote w:type="continuationSeparator" w:id="0">
    <w:p w:rsidR="00A2163D" w:rsidRDefault="00A2163D" w:rsidP="0030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3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3"/>
    </w:tblGrid>
    <w:tr w:rsidR="003066AA" w:rsidRPr="004B6ED1" w:rsidTr="003066AA">
      <w:tc>
        <w:tcPr>
          <w:tcW w:w="10773" w:type="dxa"/>
        </w:tcPr>
        <w:p w:rsidR="003066AA" w:rsidRPr="004B6ED1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</w:p>
        <w:p w:rsid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b/>
              <w:sz w:val="14"/>
              <w:szCs w:val="14"/>
            </w:rPr>
            <w:t>Universidad de los Andes</w:t>
          </w:r>
          <w:r w:rsidRPr="004B6ED1">
            <w:rPr>
              <w:rFonts w:ascii="Tahoma" w:hAnsi="Tahoma" w:cs="Tahoma"/>
              <w:sz w:val="14"/>
              <w:szCs w:val="14"/>
            </w:rPr>
            <w:t xml:space="preserve"> | Vigilada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MinEducación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 xml:space="preserve">. </w:t>
          </w:r>
        </w:p>
        <w:p w:rsidR="003066AA" w:rsidRPr="003066AA" w:rsidRDefault="003066AA" w:rsidP="003066AA">
          <w:pPr>
            <w:pStyle w:val="Piedepgina"/>
            <w:rPr>
              <w:rFonts w:ascii="Tahoma" w:hAnsi="Tahoma" w:cs="Tahoma"/>
              <w:sz w:val="14"/>
              <w:szCs w:val="14"/>
            </w:rPr>
          </w:pPr>
          <w:r w:rsidRPr="004B6ED1">
            <w:rPr>
              <w:rFonts w:ascii="Tahoma" w:hAnsi="Tahoma" w:cs="Tahoma"/>
              <w:sz w:val="14"/>
              <w:szCs w:val="14"/>
            </w:rPr>
            <w:t xml:space="preserve">Reconocimiento como Universidad, Decreto 1297 del 30 de mayo de 1964 Personería Jurídica: Resolución 28 del 23 de febrero de 1949 </w:t>
          </w:r>
          <w:proofErr w:type="spellStart"/>
          <w:r w:rsidRPr="004B6ED1">
            <w:rPr>
              <w:rFonts w:ascii="Tahoma" w:hAnsi="Tahoma" w:cs="Tahoma"/>
              <w:sz w:val="14"/>
              <w:szCs w:val="14"/>
            </w:rPr>
            <w:t>MinJusticia</w:t>
          </w:r>
          <w:proofErr w:type="spellEnd"/>
          <w:r w:rsidRPr="004B6ED1">
            <w:rPr>
              <w:rFonts w:ascii="Tahoma" w:hAnsi="Tahoma" w:cs="Tahoma"/>
              <w:sz w:val="14"/>
              <w:szCs w:val="14"/>
            </w:rPr>
            <w:t>.</w:t>
          </w:r>
        </w:p>
      </w:tc>
    </w:tr>
  </w:tbl>
  <w:p w:rsidR="003066AA" w:rsidRDefault="003066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63D" w:rsidRDefault="00A2163D" w:rsidP="003066AA">
      <w:pPr>
        <w:spacing w:after="0" w:line="240" w:lineRule="auto"/>
      </w:pPr>
      <w:r>
        <w:separator/>
      </w:r>
    </w:p>
  </w:footnote>
  <w:footnote w:type="continuationSeparator" w:id="0">
    <w:p w:rsidR="00A2163D" w:rsidRDefault="00A2163D" w:rsidP="0030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2020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020"/>
    </w:tblGrid>
    <w:tr w:rsidR="003066AA" w:rsidTr="003066AA">
      <w:tc>
        <w:tcPr>
          <w:tcW w:w="12020" w:type="dxa"/>
        </w:tcPr>
        <w:tbl>
          <w:tblPr>
            <w:tblStyle w:val="Tablaconcuadrcula"/>
            <w:tblW w:w="1024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3066AA" w:rsidTr="003066AA">
            <w:tc>
              <w:tcPr>
                <w:tcW w:w="4961" w:type="dxa"/>
              </w:tcPr>
              <w:p w:rsidR="003066AA" w:rsidRDefault="003066AA" w:rsidP="003066AA">
                <w:pPr>
                  <w:pStyle w:val="Encabezado"/>
                </w:pPr>
                <w:r>
                  <w:rPr>
                    <w:noProof/>
                    <w:lang w:val="en-US"/>
                  </w:rPr>
                  <w:drawing>
                    <wp:inline distT="0" distB="0" distL="0" distR="0" wp14:anchorId="3D338FCB" wp14:editId="7E202374">
                      <wp:extent cx="2594759" cy="810710"/>
                      <wp:effectExtent l="0" t="0" r="0" b="8890"/>
                      <wp:docPr id="11" name="Imagen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UniandesMinEducacion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959" cy="833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</w:tcPr>
              <w:p w:rsidR="003066AA" w:rsidRDefault="003066AA" w:rsidP="003066AA">
                <w:pPr>
                  <w:pStyle w:val="Encabezado"/>
                  <w:jc w:val="right"/>
                </w:pPr>
              </w:p>
            </w:tc>
          </w:tr>
        </w:tbl>
        <w:p w:rsidR="003066AA" w:rsidRDefault="003066AA" w:rsidP="003066AA">
          <w:pPr>
            <w:pStyle w:val="Encabezado"/>
          </w:pPr>
        </w:p>
      </w:tc>
    </w:tr>
  </w:tbl>
  <w:p w:rsidR="003066AA" w:rsidRDefault="003066A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B32"/>
    <w:rsid w:val="00010E6E"/>
    <w:rsid w:val="00017B14"/>
    <w:rsid w:val="00065B32"/>
    <w:rsid w:val="00095118"/>
    <w:rsid w:val="000977D3"/>
    <w:rsid w:val="000B26E0"/>
    <w:rsid w:val="000E3C80"/>
    <w:rsid w:val="00120B65"/>
    <w:rsid w:val="001B5C10"/>
    <w:rsid w:val="00270284"/>
    <w:rsid w:val="002B503E"/>
    <w:rsid w:val="002D3B79"/>
    <w:rsid w:val="002E4E0D"/>
    <w:rsid w:val="003066AA"/>
    <w:rsid w:val="00341BBE"/>
    <w:rsid w:val="003E7E67"/>
    <w:rsid w:val="00403AD0"/>
    <w:rsid w:val="004474AF"/>
    <w:rsid w:val="004516C4"/>
    <w:rsid w:val="0046137E"/>
    <w:rsid w:val="00491D57"/>
    <w:rsid w:val="004E4998"/>
    <w:rsid w:val="005944EA"/>
    <w:rsid w:val="005D48B5"/>
    <w:rsid w:val="005E2FDC"/>
    <w:rsid w:val="005E5A6E"/>
    <w:rsid w:val="00637F40"/>
    <w:rsid w:val="00645076"/>
    <w:rsid w:val="00645C95"/>
    <w:rsid w:val="00714CC2"/>
    <w:rsid w:val="00733DDE"/>
    <w:rsid w:val="0074160F"/>
    <w:rsid w:val="00742D32"/>
    <w:rsid w:val="007E2382"/>
    <w:rsid w:val="008A4871"/>
    <w:rsid w:val="008C71E5"/>
    <w:rsid w:val="008D3DA7"/>
    <w:rsid w:val="008D4B60"/>
    <w:rsid w:val="009B5098"/>
    <w:rsid w:val="009B736C"/>
    <w:rsid w:val="009C3C38"/>
    <w:rsid w:val="009D34FB"/>
    <w:rsid w:val="00A2163D"/>
    <w:rsid w:val="00A86D36"/>
    <w:rsid w:val="00AC73B6"/>
    <w:rsid w:val="00AE5D57"/>
    <w:rsid w:val="00B03EFC"/>
    <w:rsid w:val="00B05B2F"/>
    <w:rsid w:val="00B47FF2"/>
    <w:rsid w:val="00B912BA"/>
    <w:rsid w:val="00BF4D3E"/>
    <w:rsid w:val="00C82D19"/>
    <w:rsid w:val="00CA1144"/>
    <w:rsid w:val="00CA443F"/>
    <w:rsid w:val="00CC15A5"/>
    <w:rsid w:val="00CE72E0"/>
    <w:rsid w:val="00D01E1B"/>
    <w:rsid w:val="00D7030C"/>
    <w:rsid w:val="00D84993"/>
    <w:rsid w:val="00D9489B"/>
    <w:rsid w:val="00DC4432"/>
    <w:rsid w:val="00DE699F"/>
    <w:rsid w:val="00DF3136"/>
    <w:rsid w:val="00E13E70"/>
    <w:rsid w:val="00E22278"/>
    <w:rsid w:val="00E34B50"/>
    <w:rsid w:val="00E43215"/>
    <w:rsid w:val="00E662E3"/>
    <w:rsid w:val="00EB5BC4"/>
    <w:rsid w:val="00F004D5"/>
    <w:rsid w:val="00F0426D"/>
    <w:rsid w:val="00F214FD"/>
    <w:rsid w:val="00F25C23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7F08F"/>
  <w15:docId w15:val="{63A18495-165B-4362-9D55-004056E0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065B32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 w:after="240" w:line="240" w:lineRule="auto"/>
      <w:outlineLvl w:val="0"/>
    </w:pPr>
    <w:rPr>
      <w:rFonts w:ascii="Verdana" w:eastAsia="Times New Roman" w:hAnsi="Verdana" w:cs="Arial"/>
      <w:b/>
      <w:bCs/>
      <w:kern w:val="32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6AA"/>
  </w:style>
  <w:style w:type="paragraph" w:styleId="Piedepgina">
    <w:name w:val="footer"/>
    <w:basedOn w:val="Normal"/>
    <w:link w:val="PiedepginaCar"/>
    <w:unhideWhenUsed/>
    <w:rsid w:val="003066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066AA"/>
  </w:style>
  <w:style w:type="table" w:styleId="Tablaconcuadrcula">
    <w:name w:val="Table Grid"/>
    <w:basedOn w:val="Tablanormal"/>
    <w:uiPriority w:val="39"/>
    <w:rsid w:val="00306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6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B3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65B32"/>
    <w:rPr>
      <w:rFonts w:ascii="Verdana" w:eastAsia="Times New Roman" w:hAnsi="Verdana" w:cs="Arial"/>
      <w:b/>
      <w:bCs/>
      <w:kern w:val="32"/>
      <w:sz w:val="28"/>
      <w:szCs w:val="28"/>
      <w:shd w:val="clear" w:color="auto" w:fill="F3F3F3"/>
      <w:lang w:eastAsia="es-ES"/>
    </w:rPr>
  </w:style>
  <w:style w:type="paragraph" w:customStyle="1" w:styleId="TituloPrincipla">
    <w:name w:val="Titulo Principla"/>
    <w:basedOn w:val="Normal"/>
    <w:rsid w:val="00065B32"/>
    <w:pPr>
      <w:spacing w:after="240" w:line="240" w:lineRule="auto"/>
      <w:jc w:val="center"/>
    </w:pPr>
    <w:rPr>
      <w:rFonts w:ascii="Arial" w:eastAsia="Times New Roman" w:hAnsi="Arial" w:cs="Arial"/>
      <w:b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Dropbox\Cupi2\Pagina%20Web\N1\V3%20Final\Plantilla%20de%20docum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2786E-1FD7-458E-B683-1E9A1C14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documentos</Template>
  <TotalTime>1259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Romero</dc:creator>
  <cp:lastModifiedBy>Juan Diego Roman Arbelaez</cp:lastModifiedBy>
  <cp:revision>22</cp:revision>
  <dcterms:created xsi:type="dcterms:W3CDTF">2016-10-03T17:17:00Z</dcterms:created>
  <dcterms:modified xsi:type="dcterms:W3CDTF">2019-09-03T16:40:00Z</dcterms:modified>
</cp:coreProperties>
</file>